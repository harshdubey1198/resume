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1"/>
        <w:tblW w:w="511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590"/>
        <w:gridCol w:w="4859"/>
      </w:tblGrid>
      <w:tr w:rsidR="00E803AC" w14:paraId="2DA3F4AC" w14:textId="77777777" w:rsidTr="00E803AC">
        <w:trPr>
          <w:trHeight w:val="720"/>
        </w:trPr>
        <w:tc>
          <w:tcPr>
            <w:tcW w:w="5118" w:type="dxa"/>
            <w:vAlign w:val="bottom"/>
          </w:tcPr>
          <w:p w14:paraId="5371A252" w14:textId="77777777" w:rsidR="00E803AC" w:rsidRDefault="00AF3F69" w:rsidP="00447671">
            <w:pPr>
              <w:pStyle w:val="Title"/>
              <w:spacing w:line="240" w:lineRule="auto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901611BC153445C88281FE26993D725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E803AC">
                  <w:t>HARSH</w:t>
                </w:r>
              </w:sdtContent>
            </w:sdt>
            <w:r w:rsidR="00E803AC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1B820122D275470C90D94FB2D49979A8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E803AC">
                  <w:t>DUBEY</w:t>
                </w:r>
              </w:sdtContent>
            </w:sdt>
          </w:p>
        </w:tc>
        <w:tc>
          <w:tcPr>
            <w:tcW w:w="4448" w:type="dxa"/>
            <w:vAlign w:val="bottom"/>
          </w:tcPr>
          <w:tbl>
            <w:tblPr>
              <w:tblStyle w:val="TableGrid"/>
              <w:tblW w:w="454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172"/>
              <w:gridCol w:w="374"/>
            </w:tblGrid>
            <w:tr w:rsidR="00E803AC" w:rsidRPr="009D0878" w14:paraId="1E5B90BF" w14:textId="77777777" w:rsidTr="00E803AC">
              <w:trPr>
                <w:trHeight w:val="320"/>
              </w:trPr>
              <w:tc>
                <w:tcPr>
                  <w:tcW w:w="417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96D0798" w14:textId="75CD9C1E" w:rsidR="00E803AC" w:rsidRPr="009D0878" w:rsidRDefault="00AF3F69" w:rsidP="00447671">
                  <w:pPr>
                    <w:pStyle w:val="ContactInfo"/>
                    <w:framePr w:hSpace="180" w:wrap="around" w:vAnchor="page" w:hAnchor="margin" w:y="241"/>
                    <w:spacing w:line="240" w:lineRule="aut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BF3300904EDB47EC86E6D88269D27489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17654F">
                        <w:t>Jabalpur, Madhya</w:t>
                      </w:r>
                      <w:r w:rsidR="00E803AC">
                        <w:t xml:space="preserve"> Pradesh</w:t>
                      </w:r>
                    </w:sdtContent>
                  </w:sdt>
                </w:p>
              </w:tc>
              <w:tc>
                <w:tcPr>
                  <w:tcW w:w="374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6C929F5" w14:textId="77777777" w:rsidR="00E803AC" w:rsidRPr="009D0878" w:rsidRDefault="00E803AC" w:rsidP="00447671">
                  <w:pPr>
                    <w:pStyle w:val="Icons"/>
                    <w:framePr w:hSpace="180" w:wrap="around" w:vAnchor="page" w:hAnchor="margin" w:y="241"/>
                    <w:spacing w:line="240" w:lineRule="auto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5EE4527" wp14:editId="20DF9467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EABDB8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E803AC" w:rsidRPr="009D0878" w14:paraId="1FA09565" w14:textId="77777777" w:rsidTr="00E803AC">
              <w:trPr>
                <w:trHeight w:val="331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578C4187F73A4ADFAC19A442C4AA1CF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72" w:type="dxa"/>
                      <w:tcMar>
                        <w:left w:w="720" w:type="dxa"/>
                        <w:right w:w="29" w:type="dxa"/>
                      </w:tcMar>
                    </w:tcPr>
                    <w:p w14:paraId="39CCA2DD" w14:textId="77777777" w:rsidR="00E803AC" w:rsidRPr="009D0878" w:rsidRDefault="00E803AC" w:rsidP="00447671">
                      <w:pPr>
                        <w:pStyle w:val="ContactInfo"/>
                        <w:framePr w:hSpace="180" w:wrap="around" w:vAnchor="page" w:hAnchor="margin" w:y="241"/>
                        <w:spacing w:line="240" w:lineRule="auto"/>
                      </w:pPr>
                      <w:r>
                        <w:t>+91 9691495822</w:t>
                      </w:r>
                    </w:p>
                  </w:tc>
                </w:sdtContent>
              </w:sdt>
              <w:tc>
                <w:tcPr>
                  <w:tcW w:w="374" w:type="dxa"/>
                  <w:tcMar>
                    <w:left w:w="0" w:type="dxa"/>
                    <w:right w:w="0" w:type="dxa"/>
                  </w:tcMar>
                </w:tcPr>
                <w:p w14:paraId="7A90C9F4" w14:textId="77777777" w:rsidR="00E803AC" w:rsidRPr="009D0878" w:rsidRDefault="00E803AC" w:rsidP="00447671">
                  <w:pPr>
                    <w:pStyle w:val="Icons"/>
                    <w:framePr w:hSpace="180" w:wrap="around" w:vAnchor="page" w:hAnchor="margin" w:y="241"/>
                    <w:spacing w:line="240" w:lineRule="auto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C4D05D7" wp14:editId="71E5DB73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5E326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E803AC" w:rsidRPr="009D0878" w14:paraId="64E5717E" w14:textId="77777777" w:rsidTr="00E803AC">
              <w:trPr>
                <w:trHeight w:val="320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631E99FB0D944C6EB8AAA846A03A3852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72" w:type="dxa"/>
                      <w:tcMar>
                        <w:left w:w="720" w:type="dxa"/>
                        <w:right w:w="29" w:type="dxa"/>
                      </w:tcMar>
                    </w:tcPr>
                    <w:p w14:paraId="6E9011FD" w14:textId="77777777" w:rsidR="00E803AC" w:rsidRPr="009D0878" w:rsidRDefault="00E803AC" w:rsidP="00447671">
                      <w:pPr>
                        <w:pStyle w:val="ContactInfo"/>
                        <w:framePr w:hSpace="180" w:wrap="around" w:vAnchor="page" w:hAnchor="margin" w:y="241"/>
                        <w:spacing w:line="240" w:lineRule="auto"/>
                      </w:pPr>
                      <w:r>
                        <w:t>Amanad08052@gmail.com</w:t>
                      </w:r>
                    </w:p>
                  </w:tc>
                </w:sdtContent>
              </w:sdt>
              <w:tc>
                <w:tcPr>
                  <w:tcW w:w="374" w:type="dxa"/>
                  <w:tcMar>
                    <w:left w:w="0" w:type="dxa"/>
                    <w:right w:w="0" w:type="dxa"/>
                  </w:tcMar>
                </w:tcPr>
                <w:p w14:paraId="280F0FFF" w14:textId="77777777" w:rsidR="00E803AC" w:rsidRPr="009D0878" w:rsidRDefault="00E803AC" w:rsidP="00447671">
                  <w:pPr>
                    <w:pStyle w:val="Icons"/>
                    <w:framePr w:hSpace="180" w:wrap="around" w:vAnchor="page" w:hAnchor="margin" w:y="241"/>
                    <w:spacing w:line="240" w:lineRule="auto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A20BC85" wp14:editId="74ED09F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2E9BB1F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E803AC" w:rsidRPr="009D0878" w14:paraId="1B62EC52" w14:textId="77777777" w:rsidTr="00E803AC">
              <w:trPr>
                <w:trHeight w:val="504"/>
              </w:trPr>
              <w:sdt>
                <w:sdtPr>
                  <w:rPr>
                    <w:sz w:val="18"/>
                    <w:szCs w:val="18"/>
                  </w:rPr>
                  <w:alias w:val="Enter LinkedIn profile:"/>
                  <w:tag w:val="Enter LinkedIn profile:"/>
                  <w:id w:val="1102843699"/>
                  <w:placeholder>
                    <w:docPart w:val="2DDDB0F234BB4D29A6E683E69A88DA74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72" w:type="dxa"/>
                      <w:tcMar>
                        <w:left w:w="720" w:type="dxa"/>
                        <w:right w:w="29" w:type="dxa"/>
                      </w:tcMar>
                    </w:tcPr>
                    <w:p w14:paraId="513FD008" w14:textId="0F675905" w:rsidR="00E803AC" w:rsidRPr="00E803AC" w:rsidRDefault="00C3333A" w:rsidP="00447671">
                      <w:pPr>
                        <w:pStyle w:val="ContactInfo"/>
                        <w:framePr w:hSpace="180" w:wrap="around" w:vAnchor="page" w:hAnchor="margin" w:y="241"/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https:/www.linkedin.com/in/harsh-dubey-67a112230</w:t>
                      </w:r>
                    </w:p>
                  </w:tc>
                </w:sdtContent>
              </w:sdt>
              <w:tc>
                <w:tcPr>
                  <w:tcW w:w="374" w:type="dxa"/>
                  <w:tcMar>
                    <w:left w:w="0" w:type="dxa"/>
                    <w:right w:w="0" w:type="dxa"/>
                  </w:tcMar>
                </w:tcPr>
                <w:p w14:paraId="181C93E8" w14:textId="77777777" w:rsidR="00E803AC" w:rsidRPr="009D0878" w:rsidRDefault="00E803AC" w:rsidP="00447671">
                  <w:pPr>
                    <w:pStyle w:val="Icons"/>
                    <w:framePr w:hSpace="180" w:wrap="around" w:vAnchor="page" w:hAnchor="margin" w:y="241"/>
                    <w:spacing w:line="240" w:lineRule="auto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4A425CB" wp14:editId="684AA74C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52C6BF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E803AC" w:rsidRPr="009D0878" w14:paraId="23FDDA18" w14:textId="77777777" w:rsidTr="00E803AC">
              <w:trPr>
                <w:trHeight w:val="320"/>
              </w:trP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DE1A190AE51B44978580A0DD7484D29B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172" w:type="dxa"/>
                      <w:tcMar>
                        <w:left w:w="720" w:type="dxa"/>
                        <w:right w:w="29" w:type="dxa"/>
                      </w:tcMar>
                    </w:tcPr>
                    <w:p w14:paraId="3D10D2BE" w14:textId="77777777" w:rsidR="00E803AC" w:rsidRPr="009D0878" w:rsidRDefault="00E803AC" w:rsidP="00447671">
                      <w:pPr>
                        <w:pStyle w:val="ContactInfo"/>
                        <w:framePr w:hSpace="180" w:wrap="around" w:vAnchor="page" w:hAnchor="margin" w:y="241"/>
                        <w:spacing w:line="240" w:lineRule="auto"/>
                      </w:pPr>
                      <w:r>
                        <w:t>Portfolio-maharaaj.netlify.app</w:t>
                      </w:r>
                    </w:p>
                  </w:tc>
                </w:sdtContent>
              </w:sdt>
              <w:tc>
                <w:tcPr>
                  <w:tcW w:w="374" w:type="dxa"/>
                  <w:tcMar>
                    <w:left w:w="0" w:type="dxa"/>
                    <w:right w:w="0" w:type="dxa"/>
                  </w:tcMar>
                </w:tcPr>
                <w:p w14:paraId="49718B67" w14:textId="77777777" w:rsidR="00E803AC" w:rsidRPr="009D0878" w:rsidRDefault="00E803AC" w:rsidP="00447671">
                  <w:pPr>
                    <w:pStyle w:val="Icons"/>
                    <w:framePr w:hSpace="180" w:wrap="around" w:vAnchor="page" w:hAnchor="margin" w:y="241"/>
                    <w:spacing w:line="240" w:lineRule="auto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301048D" wp14:editId="5B6C42E9">
                            <wp:extent cx="118872" cy="118872"/>
                            <wp:effectExtent l="0" t="0" r="508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0F681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CA47EDE" w14:textId="77777777" w:rsidR="00E803AC" w:rsidRDefault="00E803AC" w:rsidP="00447671">
            <w:pPr>
              <w:pStyle w:val="Header"/>
              <w:spacing w:line="240" w:lineRule="auto"/>
            </w:pPr>
          </w:p>
        </w:tc>
      </w:tr>
    </w:tbl>
    <w:p w14:paraId="7D3728AE" w14:textId="7C67CEC6" w:rsidR="00C43D65" w:rsidRPr="00E35FD5" w:rsidRDefault="00E35FD5" w:rsidP="008347B7">
      <w:pPr>
        <w:spacing w:line="240" w:lineRule="auto"/>
      </w:pPr>
      <w:r w:rsidRPr="00E35FD5">
        <w:t>As an IT engineering student with a passion for technology, I have developed a solid foundation in programming, data structures, and algorithms</w:t>
      </w:r>
      <w:r>
        <w:t>.</w:t>
      </w:r>
      <w:r w:rsidRPr="00E35FD5">
        <w:t xml:space="preserve"> Additionally, my proficiency in various programming languages, including Java, Python, and </w:t>
      </w:r>
      <w:r>
        <w:t>React.js</w:t>
      </w:r>
      <w:r w:rsidRPr="00E35FD5">
        <w:t>, has allowed me to successfully complete several coding projects. I am eager to apply my skills and knowledge to a challenging IT role where I can continue to learn and grow as a professional.</w:t>
      </w:r>
    </w:p>
    <w:p w14:paraId="049FF4C2" w14:textId="77777777" w:rsidR="0070237E" w:rsidRDefault="00AF3F69" w:rsidP="008347B7">
      <w:pPr>
        <w:pStyle w:val="Heading1"/>
        <w:pBdr>
          <w:top w:val="single" w:sz="4" w:space="30" w:color="A6A6A6" w:themeColor="background1" w:themeShade="A6"/>
        </w:pBdr>
        <w:spacing w:after="260" w:line="240" w:lineRule="auto"/>
      </w:pPr>
      <w:sdt>
        <w:sdtPr>
          <w:alias w:val="Education:"/>
          <w:tag w:val="Education:"/>
          <w:id w:val="543866955"/>
          <w:placeholder>
            <w:docPart w:val="8DAB4E004C3042009E9AD9550D6BA8DF"/>
          </w:placeholder>
          <w:temporary/>
          <w:showingPlcHdr/>
          <w15:appearance w15:val="hidden"/>
        </w:sdtPr>
        <w:sdtEndPr/>
        <w:sdtContent>
          <w:r w:rsidR="0070237E" w:rsidRPr="008347B7">
            <w:rPr>
              <w:szCs w:val="36"/>
            </w:rPr>
            <w:t>Education</w:t>
          </w:r>
        </w:sdtContent>
      </w:sdt>
    </w:p>
    <w:p w14:paraId="71A143F3" w14:textId="61CC5DA3" w:rsidR="0070237E" w:rsidRDefault="00E803AC" w:rsidP="008347B7">
      <w:pPr>
        <w:pStyle w:val="Heading2"/>
        <w:spacing w:before="100" w:beforeAutospacing="1" w:after="0" w:line="240" w:lineRule="auto"/>
        <w:rPr>
          <w:rStyle w:val="Emphasis"/>
        </w:rPr>
      </w:pPr>
      <w:r>
        <w:t>B.TECH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 w:rsidR="00126780">
        <w:rPr>
          <w:rStyle w:val="Emphasis"/>
        </w:rPr>
        <w:t>Global Engineering College,</w:t>
      </w:r>
      <w:r w:rsidR="000F055E">
        <w:rPr>
          <w:rStyle w:val="Emphasis"/>
        </w:rPr>
        <w:t xml:space="preserve"> J</w:t>
      </w:r>
      <w:r w:rsidR="00126780">
        <w:rPr>
          <w:rStyle w:val="Emphasis"/>
        </w:rPr>
        <w:t>abalpur (M.P)</w:t>
      </w:r>
    </w:p>
    <w:p w14:paraId="7B048FC4" w14:textId="78311359" w:rsidR="00E803AC" w:rsidRDefault="00126780" w:rsidP="008347B7">
      <w:pPr>
        <w:pStyle w:val="Heading3"/>
        <w:spacing w:line="240" w:lineRule="auto"/>
      </w:pPr>
      <w:r>
        <w:t>FROM: 2019-2023</w:t>
      </w:r>
    </w:p>
    <w:p w14:paraId="37E844EA" w14:textId="19F449BE" w:rsidR="00126780" w:rsidRDefault="00126780" w:rsidP="008347B7">
      <w:pPr>
        <w:pStyle w:val="Heading3"/>
        <w:spacing w:line="240" w:lineRule="auto"/>
      </w:pPr>
      <w:r>
        <w:t>STREAM: INFORMATION TECHNOLOGY</w:t>
      </w:r>
    </w:p>
    <w:p w14:paraId="4BBDCC8C" w14:textId="57C33A7A" w:rsidR="00126780" w:rsidRDefault="00126780" w:rsidP="008347B7">
      <w:pPr>
        <w:pStyle w:val="Heading3"/>
        <w:spacing w:line="240" w:lineRule="auto"/>
      </w:pPr>
      <w:r>
        <w:t>SCORE: 8.21 S.G.P.A</w:t>
      </w:r>
    </w:p>
    <w:p w14:paraId="4B13DB6F" w14:textId="77777777" w:rsidR="00126780" w:rsidRDefault="00126780" w:rsidP="008347B7">
      <w:pPr>
        <w:pStyle w:val="Heading2"/>
        <w:spacing w:after="0" w:line="240" w:lineRule="auto"/>
      </w:pPr>
    </w:p>
    <w:p w14:paraId="7831BA5D" w14:textId="7BCC649F" w:rsidR="0070237E" w:rsidRDefault="00126780" w:rsidP="008347B7">
      <w:pPr>
        <w:pStyle w:val="Heading2"/>
        <w:spacing w:after="0" w:line="240" w:lineRule="auto"/>
        <w:rPr>
          <w:rStyle w:val="Emphasis"/>
        </w:rPr>
      </w:pPr>
      <w:r>
        <w:t>12</w:t>
      </w:r>
      <w:r w:rsidRPr="00126780">
        <w:rPr>
          <w:vertAlign w:val="superscript"/>
        </w:rPr>
        <w:t>TH</w:t>
      </w:r>
      <w:r>
        <w:t xml:space="preserve"> HSC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British Fort Foundation, Jabalpur (M.P)</w:t>
      </w:r>
    </w:p>
    <w:p w14:paraId="40210CDE" w14:textId="341915AC" w:rsidR="00126780" w:rsidRDefault="00126780" w:rsidP="008347B7">
      <w:pPr>
        <w:pStyle w:val="Heading3"/>
        <w:spacing w:line="240" w:lineRule="auto"/>
      </w:pPr>
      <w:r>
        <w:t>FROM:2018-2019</w:t>
      </w:r>
    </w:p>
    <w:p w14:paraId="416145D2" w14:textId="10BBBD0F" w:rsidR="00126780" w:rsidRDefault="00126780" w:rsidP="008347B7">
      <w:pPr>
        <w:pStyle w:val="Heading3"/>
        <w:spacing w:line="240" w:lineRule="auto"/>
      </w:pPr>
      <w:r>
        <w:t>STREAM:MATHEMATICS SCIENCE</w:t>
      </w:r>
    </w:p>
    <w:p w14:paraId="63DA2BE4" w14:textId="43D2AB76" w:rsidR="00126780" w:rsidRDefault="00126780" w:rsidP="008347B7">
      <w:pPr>
        <w:pStyle w:val="Heading3"/>
        <w:spacing w:line="240" w:lineRule="auto"/>
      </w:pPr>
      <w:r>
        <w:t>SCORE: 61.59 %</w:t>
      </w:r>
    </w:p>
    <w:p w14:paraId="01716C8D" w14:textId="24D03A03" w:rsidR="00126780" w:rsidRDefault="00126780" w:rsidP="008347B7">
      <w:pPr>
        <w:pStyle w:val="Heading2"/>
        <w:spacing w:after="0" w:line="240" w:lineRule="auto"/>
        <w:rPr>
          <w:rStyle w:val="Emphasis"/>
        </w:rPr>
      </w:pPr>
      <w:r>
        <w:t>10</w:t>
      </w:r>
      <w:r w:rsidRPr="00126780">
        <w:rPr>
          <w:vertAlign w:val="superscript"/>
        </w:rPr>
        <w:t>TH</w:t>
      </w:r>
      <w:r>
        <w:t xml:space="preserve"> SSC / </w:t>
      </w:r>
      <w:r>
        <w:rPr>
          <w:rStyle w:val="Emphasis"/>
        </w:rPr>
        <w:t>British Fort Foundation, Jabalpur (M.P)</w:t>
      </w:r>
    </w:p>
    <w:p w14:paraId="705441F2" w14:textId="2AA0BDD0" w:rsidR="00126780" w:rsidRDefault="00126780" w:rsidP="008347B7">
      <w:pPr>
        <w:pStyle w:val="Heading3"/>
        <w:spacing w:line="240" w:lineRule="auto"/>
      </w:pPr>
      <w:r>
        <w:t>FROM:2016-2017</w:t>
      </w:r>
    </w:p>
    <w:p w14:paraId="26C7715B" w14:textId="0F904536" w:rsidR="0070237E" w:rsidRDefault="00126780" w:rsidP="008347B7">
      <w:pPr>
        <w:pStyle w:val="Heading3"/>
        <w:spacing w:line="240" w:lineRule="auto"/>
      </w:pPr>
      <w:r>
        <w:t>SCORE: 8.8 C.G.P.A</w:t>
      </w:r>
    </w:p>
    <w:p w14:paraId="7ECE5CCB" w14:textId="77777777" w:rsidR="00E803AC" w:rsidRDefault="00AF3F69" w:rsidP="008347B7">
      <w:pPr>
        <w:pStyle w:val="Heading1"/>
        <w:spacing w:after="0" w:line="240" w:lineRule="auto"/>
      </w:pPr>
      <w:sdt>
        <w:sdtPr>
          <w:alias w:val="Skills:"/>
          <w:tag w:val="Skills:"/>
          <w:id w:val="-891506033"/>
          <w:placeholder>
            <w:docPart w:val="494A4A32C4AE44129A92D8E25B6D0630"/>
          </w:placeholder>
          <w:temporary/>
          <w:showingPlcHdr/>
          <w15:appearance w15:val="hidden"/>
        </w:sdtPr>
        <w:sdtEndPr/>
        <w:sdtContent>
          <w:r w:rsidR="00E803AC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117"/>
        <w:gridCol w:w="5107"/>
      </w:tblGrid>
      <w:tr w:rsidR="00E803AC" w14:paraId="2874DD84" w14:textId="77777777" w:rsidTr="008347B7">
        <w:trPr>
          <w:trHeight w:val="325"/>
        </w:trPr>
        <w:tc>
          <w:tcPr>
            <w:tcW w:w="5118" w:type="dxa"/>
          </w:tcPr>
          <w:p w14:paraId="4DCAE1C3" w14:textId="77777777" w:rsidR="00E803AC" w:rsidRDefault="00E803AC" w:rsidP="00447671">
            <w:pPr>
              <w:pStyle w:val="ListBullet"/>
              <w:numPr>
                <w:ilvl w:val="0"/>
                <w:numId w:val="4"/>
              </w:numPr>
              <w:spacing w:line="240" w:lineRule="auto"/>
            </w:pPr>
            <w:r>
              <w:t>REACT JS DEVELOPER</w:t>
            </w:r>
          </w:p>
          <w:p w14:paraId="7B43E627" w14:textId="77777777" w:rsidR="00E803AC" w:rsidRDefault="00E803AC" w:rsidP="00447671">
            <w:pPr>
              <w:pStyle w:val="ListBullet"/>
              <w:numPr>
                <w:ilvl w:val="0"/>
                <w:numId w:val="4"/>
              </w:numPr>
              <w:spacing w:line="240" w:lineRule="auto"/>
            </w:pPr>
            <w:r>
              <w:t>C++/C PROGRAMMING LANGUAGE</w:t>
            </w:r>
          </w:p>
          <w:p w14:paraId="41BC29D7" w14:textId="6B656817" w:rsidR="00E803AC" w:rsidRPr="004937AE" w:rsidRDefault="00E803AC" w:rsidP="00DE4B39">
            <w:pPr>
              <w:pStyle w:val="ListBullet"/>
              <w:numPr>
                <w:ilvl w:val="0"/>
                <w:numId w:val="4"/>
              </w:numPr>
              <w:spacing w:line="240" w:lineRule="auto"/>
            </w:pPr>
            <w:r>
              <w:t>SOFTWARE ENINEERING</w:t>
            </w:r>
          </w:p>
        </w:tc>
        <w:tc>
          <w:tcPr>
            <w:tcW w:w="5109" w:type="dxa"/>
            <w:tcMar>
              <w:left w:w="360" w:type="dxa"/>
              <w:right w:w="0" w:type="dxa"/>
            </w:tcMar>
          </w:tcPr>
          <w:p w14:paraId="6A9DF6A4" w14:textId="77777777" w:rsidR="00E803AC" w:rsidRDefault="00E803AC" w:rsidP="00447671">
            <w:pPr>
              <w:pStyle w:val="ListBullet"/>
              <w:spacing w:line="240" w:lineRule="auto"/>
            </w:pPr>
            <w:r>
              <w:t>HTML, CSS, JAVASCRIPT</w:t>
            </w:r>
          </w:p>
          <w:p w14:paraId="490BF41A" w14:textId="77777777" w:rsidR="00E803AC" w:rsidRDefault="00E803AC" w:rsidP="00447671">
            <w:pPr>
              <w:pStyle w:val="ListBullet"/>
              <w:spacing w:line="240" w:lineRule="auto"/>
            </w:pPr>
            <w:r>
              <w:t>NODE JS</w:t>
            </w:r>
          </w:p>
          <w:p w14:paraId="6AA07351" w14:textId="217E7875" w:rsidR="00126780" w:rsidRPr="004937AE" w:rsidRDefault="00E803AC" w:rsidP="00447671">
            <w:pPr>
              <w:pStyle w:val="ListBullet"/>
              <w:spacing w:line="240" w:lineRule="auto"/>
            </w:pPr>
            <w:r>
              <w:t>JAVA</w:t>
            </w:r>
          </w:p>
        </w:tc>
      </w:tr>
      <w:tr w:rsidR="00E803AC" w14:paraId="254BC543" w14:textId="77777777" w:rsidTr="008347B7">
        <w:trPr>
          <w:trHeight w:val="5"/>
        </w:trPr>
        <w:tc>
          <w:tcPr>
            <w:tcW w:w="5118" w:type="dxa"/>
          </w:tcPr>
          <w:p w14:paraId="2662EACB" w14:textId="77777777" w:rsidR="00E803AC" w:rsidRDefault="00E803AC" w:rsidP="00447671">
            <w:pPr>
              <w:pStyle w:val="ListBullet"/>
              <w:numPr>
                <w:ilvl w:val="0"/>
                <w:numId w:val="0"/>
              </w:numPr>
              <w:spacing w:line="240" w:lineRule="auto"/>
            </w:pPr>
          </w:p>
        </w:tc>
        <w:tc>
          <w:tcPr>
            <w:tcW w:w="5109" w:type="dxa"/>
            <w:tcMar>
              <w:left w:w="360" w:type="dxa"/>
              <w:right w:w="0" w:type="dxa"/>
            </w:tcMar>
          </w:tcPr>
          <w:p w14:paraId="3BD63F6B" w14:textId="77777777" w:rsidR="00E803AC" w:rsidRDefault="00E803AC" w:rsidP="00447671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</w:p>
        </w:tc>
      </w:tr>
      <w:tr w:rsidR="00E803AC" w14:paraId="2C5666F1" w14:textId="77777777" w:rsidTr="008347B7">
        <w:trPr>
          <w:trHeight w:val="5"/>
        </w:trPr>
        <w:tc>
          <w:tcPr>
            <w:tcW w:w="5118" w:type="dxa"/>
          </w:tcPr>
          <w:p w14:paraId="66DB6990" w14:textId="3544F469" w:rsidR="00AC3D13" w:rsidRDefault="00126780" w:rsidP="00447671">
            <w:pPr>
              <w:pStyle w:val="Heading1"/>
              <w:spacing w:line="240" w:lineRule="auto"/>
            </w:pPr>
            <w:r>
              <w:t>Projects</w:t>
            </w:r>
          </w:p>
        </w:tc>
        <w:tc>
          <w:tcPr>
            <w:tcW w:w="5109" w:type="dxa"/>
            <w:tcMar>
              <w:left w:w="360" w:type="dxa"/>
              <w:right w:w="0" w:type="dxa"/>
            </w:tcMar>
          </w:tcPr>
          <w:p w14:paraId="0A6DAB6F" w14:textId="77777777" w:rsidR="00E803AC" w:rsidRDefault="00E803AC" w:rsidP="00447671">
            <w:pPr>
              <w:pStyle w:val="ListBullet"/>
              <w:numPr>
                <w:ilvl w:val="0"/>
                <w:numId w:val="0"/>
              </w:numPr>
              <w:spacing w:line="240" w:lineRule="auto"/>
              <w:ind w:left="360"/>
            </w:pPr>
          </w:p>
        </w:tc>
      </w:tr>
    </w:tbl>
    <w:p w14:paraId="1897FAF9" w14:textId="77777777" w:rsidR="00F14D12" w:rsidRDefault="0097592B" w:rsidP="009906DA">
      <w:pPr>
        <w:pStyle w:val="ListParagraph"/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51E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447671" w:rsidRPr="00DD51E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INSTANT MESSENGING APP :- </w:t>
      </w:r>
    </w:p>
    <w:p w14:paraId="25BAF5B9" w14:textId="48A3191C" w:rsidR="00F14D12" w:rsidRDefault="00706085" w:rsidP="009906DA">
      <w:pPr>
        <w:pStyle w:val="ListParagraph"/>
        <w:spacing w:after="0" w:line="240" w:lineRule="auto"/>
        <w:ind w:firstLine="720"/>
      </w:pPr>
      <w:r>
        <w:t xml:space="preserve">A. </w:t>
      </w:r>
      <w:r w:rsidR="00F14D12">
        <w:t xml:space="preserve">App is basically used for </w:t>
      </w:r>
      <w:r w:rsidR="00F14D12">
        <w:t>end-to-end</w:t>
      </w:r>
      <w:r w:rsidR="00F14D12">
        <w:t xml:space="preserve"> encryption.</w:t>
      </w:r>
    </w:p>
    <w:p w14:paraId="6C780E00" w14:textId="7DCEBC0D" w:rsidR="00F14D12" w:rsidRDefault="00706085" w:rsidP="009906DA">
      <w:pPr>
        <w:pStyle w:val="ListParagraph"/>
        <w:spacing w:after="0" w:line="240" w:lineRule="auto"/>
        <w:ind w:firstLine="720"/>
      </w:pPr>
      <w:r>
        <w:t xml:space="preserve">B. </w:t>
      </w:r>
      <w:r w:rsidR="00F14D12">
        <w:t>Security login is easy for everyone.</w:t>
      </w:r>
    </w:p>
    <w:p w14:paraId="6A3698DE" w14:textId="38B8AA5C" w:rsidR="00447671" w:rsidRDefault="00706085" w:rsidP="009906DA">
      <w:pPr>
        <w:pStyle w:val="ListParagraph"/>
        <w:spacing w:after="0" w:line="240" w:lineRule="auto"/>
        <w:ind w:firstLine="720"/>
      </w:pPr>
      <w:r>
        <w:t xml:space="preserve">C. </w:t>
      </w:r>
      <w:r w:rsidR="00F14D12">
        <w:t xml:space="preserve">WORKED ON JAVA CODES , with creating a secure front to </w:t>
      </w:r>
      <w:r w:rsidR="00F14D12">
        <w:t>back-end</w:t>
      </w:r>
      <w:r w:rsidR="00F14D12">
        <w:t xml:space="preserve"> functioning.</w:t>
      </w:r>
    </w:p>
    <w:p w14:paraId="7F082EC5" w14:textId="78A5501C" w:rsidR="00F8545E" w:rsidRDefault="00F47FCD" w:rsidP="009906DA">
      <w:pPr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2.PORTFOLIO </w:t>
      </w:r>
      <w:r w:rsidR="00F8545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WEBSITE USING REACT JS :-</w:t>
      </w:r>
    </w:p>
    <w:p w14:paraId="5EE44E03" w14:textId="767376AB" w:rsidR="009906DA" w:rsidRDefault="009906DA" w:rsidP="009906DA">
      <w:pPr>
        <w:spacing w:after="0" w:line="240" w:lineRule="auto"/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05D9D">
        <w:t>A.</w:t>
      </w:r>
      <w:r w:rsidR="00805D9D">
        <w:t xml:space="preserve"> Website is fully responsive and </w:t>
      </w:r>
      <w:r w:rsidR="000D17A9">
        <w:t>based on current web technology.</w:t>
      </w:r>
    </w:p>
    <w:p w14:paraId="0A38BDF5" w14:textId="77777777" w:rsidR="007F2EC0" w:rsidRDefault="00805D9D" w:rsidP="009906DA">
      <w:pPr>
        <w:spacing w:after="0" w:line="240" w:lineRule="auto"/>
      </w:pPr>
      <w:r>
        <w:tab/>
      </w:r>
      <w:r>
        <w:tab/>
      </w:r>
      <w:r>
        <w:t>B.</w:t>
      </w:r>
      <w:r w:rsidR="00AA7394">
        <w:t xml:space="preserve"> This website is fully designed and integrated </w:t>
      </w:r>
      <w:r w:rsidR="001B7B1C">
        <w:t xml:space="preserve">with the help of </w:t>
      </w:r>
    </w:p>
    <w:p w14:paraId="27D3441E" w14:textId="39A258C1" w:rsidR="00DE4B39" w:rsidRDefault="007F2EC0" w:rsidP="00DE4B39">
      <w:pPr>
        <w:spacing w:after="0" w:line="240" w:lineRule="auto"/>
        <w:ind w:left="720" w:firstLine="720"/>
      </w:pPr>
      <w:r>
        <w:t xml:space="preserve">     </w:t>
      </w:r>
      <w:r w:rsidR="001B7B1C">
        <w:t xml:space="preserve">DevTown Web development </w:t>
      </w:r>
      <w:r>
        <w:t>Bootcamp(YouTube)</w:t>
      </w:r>
      <w:r w:rsidR="00DE4B39">
        <w:t>.</w:t>
      </w:r>
    </w:p>
    <w:p w14:paraId="60698E1A" w14:textId="163C8CF3" w:rsidR="00E80C90" w:rsidRPr="007F2EC0" w:rsidRDefault="00DE4B39" w:rsidP="00D562ED">
      <w:pPr>
        <w:spacing w:after="0" w:line="240" w:lineRule="auto"/>
        <w:ind w:left="720" w:firstLine="720"/>
      </w:pPr>
      <w:r>
        <w:t xml:space="preserve">C. </w:t>
      </w:r>
      <w:r w:rsidR="00CC3B4D">
        <w:t xml:space="preserve">This website is using concepts of </w:t>
      </w:r>
      <w:r w:rsidR="00E80C90">
        <w:t xml:space="preserve">HTML, CSS, JAVASCRIPT ,NODE JS and </w:t>
      </w:r>
      <w:r w:rsidR="00D562ED">
        <w:t>REACT JS.</w:t>
      </w:r>
    </w:p>
    <w:sectPr w:rsidR="00E80C90" w:rsidRPr="007F2EC0" w:rsidSect="00BF32F2">
      <w:footerReference w:type="default" r:id="rId9"/>
      <w:pgSz w:w="12240" w:h="15840" w:code="1"/>
      <w:pgMar w:top="72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5854" w14:textId="77777777" w:rsidR="00E803AC" w:rsidRDefault="00E803AC" w:rsidP="00725803">
      <w:pPr>
        <w:spacing w:after="0"/>
      </w:pPr>
      <w:r>
        <w:separator/>
      </w:r>
    </w:p>
  </w:endnote>
  <w:endnote w:type="continuationSeparator" w:id="0">
    <w:p w14:paraId="47D158AA" w14:textId="77777777" w:rsidR="00E803AC" w:rsidRDefault="00E803A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1B195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E1567" w14:textId="77777777" w:rsidR="00E803AC" w:rsidRDefault="00E803AC" w:rsidP="00725803">
      <w:pPr>
        <w:spacing w:after="0"/>
      </w:pPr>
      <w:r>
        <w:separator/>
      </w:r>
    </w:p>
  </w:footnote>
  <w:footnote w:type="continuationSeparator" w:id="0">
    <w:p w14:paraId="260A64A8" w14:textId="77777777" w:rsidR="00E803AC" w:rsidRDefault="00E803A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734D25"/>
    <w:multiLevelType w:val="hybridMultilevel"/>
    <w:tmpl w:val="86EC98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B1119D"/>
    <w:multiLevelType w:val="hybridMultilevel"/>
    <w:tmpl w:val="AD02AE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DE50E1F"/>
    <w:multiLevelType w:val="hybridMultilevel"/>
    <w:tmpl w:val="D8503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B4653"/>
    <w:multiLevelType w:val="hybridMultilevel"/>
    <w:tmpl w:val="1EB43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9547A"/>
    <w:multiLevelType w:val="hybridMultilevel"/>
    <w:tmpl w:val="4BE4BBF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59517">
    <w:abstractNumId w:val="11"/>
  </w:num>
  <w:num w:numId="2" w16cid:durableId="727190237">
    <w:abstractNumId w:val="7"/>
  </w:num>
  <w:num w:numId="3" w16cid:durableId="1094938010">
    <w:abstractNumId w:val="6"/>
  </w:num>
  <w:num w:numId="4" w16cid:durableId="6489417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7001242">
    <w:abstractNumId w:val="8"/>
  </w:num>
  <w:num w:numId="6" w16cid:durableId="1619992902">
    <w:abstractNumId w:val="12"/>
  </w:num>
  <w:num w:numId="7" w16cid:durableId="1210455999">
    <w:abstractNumId w:val="5"/>
  </w:num>
  <w:num w:numId="8" w16cid:durableId="1476876520">
    <w:abstractNumId w:val="4"/>
  </w:num>
  <w:num w:numId="9" w16cid:durableId="1555118470">
    <w:abstractNumId w:val="3"/>
  </w:num>
  <w:num w:numId="10" w16cid:durableId="2006198809">
    <w:abstractNumId w:val="2"/>
  </w:num>
  <w:num w:numId="11" w16cid:durableId="688264012">
    <w:abstractNumId w:val="1"/>
  </w:num>
  <w:num w:numId="12" w16cid:durableId="611326989">
    <w:abstractNumId w:val="0"/>
  </w:num>
  <w:num w:numId="13" w16cid:durableId="573857414">
    <w:abstractNumId w:val="14"/>
  </w:num>
  <w:num w:numId="14" w16cid:durableId="491024018">
    <w:abstractNumId w:val="10"/>
  </w:num>
  <w:num w:numId="15" w16cid:durableId="835341635">
    <w:abstractNumId w:val="13"/>
  </w:num>
  <w:num w:numId="16" w16cid:durableId="1565604995">
    <w:abstractNumId w:val="9"/>
  </w:num>
  <w:num w:numId="17" w16cid:durableId="3776277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AC"/>
    <w:rsid w:val="00025E77"/>
    <w:rsid w:val="00027312"/>
    <w:rsid w:val="000645F2"/>
    <w:rsid w:val="00082F03"/>
    <w:rsid w:val="000835A0"/>
    <w:rsid w:val="000934A2"/>
    <w:rsid w:val="000D17A9"/>
    <w:rsid w:val="000F055E"/>
    <w:rsid w:val="00126780"/>
    <w:rsid w:val="0017654F"/>
    <w:rsid w:val="001B0955"/>
    <w:rsid w:val="001B7B1C"/>
    <w:rsid w:val="002155DB"/>
    <w:rsid w:val="00227784"/>
    <w:rsid w:val="0023705D"/>
    <w:rsid w:val="00250A31"/>
    <w:rsid w:val="00251C13"/>
    <w:rsid w:val="002922D0"/>
    <w:rsid w:val="00340B03"/>
    <w:rsid w:val="00380AE7"/>
    <w:rsid w:val="003A6943"/>
    <w:rsid w:val="003C67BB"/>
    <w:rsid w:val="00410BA2"/>
    <w:rsid w:val="00434074"/>
    <w:rsid w:val="00447671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75EA0"/>
    <w:rsid w:val="006C08A0"/>
    <w:rsid w:val="006C47D8"/>
    <w:rsid w:val="006D2D08"/>
    <w:rsid w:val="006F26A2"/>
    <w:rsid w:val="0070237E"/>
    <w:rsid w:val="00706085"/>
    <w:rsid w:val="00725803"/>
    <w:rsid w:val="00725CB5"/>
    <w:rsid w:val="007307A3"/>
    <w:rsid w:val="00752315"/>
    <w:rsid w:val="007F2EC0"/>
    <w:rsid w:val="00805D9D"/>
    <w:rsid w:val="008347B7"/>
    <w:rsid w:val="00857E6B"/>
    <w:rsid w:val="008968C4"/>
    <w:rsid w:val="008D7C1C"/>
    <w:rsid w:val="0092291B"/>
    <w:rsid w:val="00932D92"/>
    <w:rsid w:val="0095272C"/>
    <w:rsid w:val="00972024"/>
    <w:rsid w:val="0097592B"/>
    <w:rsid w:val="009906DA"/>
    <w:rsid w:val="009F04D2"/>
    <w:rsid w:val="009F2BA7"/>
    <w:rsid w:val="009F6DA0"/>
    <w:rsid w:val="00A01182"/>
    <w:rsid w:val="00AA7394"/>
    <w:rsid w:val="00AC3D13"/>
    <w:rsid w:val="00AD13CB"/>
    <w:rsid w:val="00AD3FD8"/>
    <w:rsid w:val="00AF3F69"/>
    <w:rsid w:val="00B370A8"/>
    <w:rsid w:val="00BC7376"/>
    <w:rsid w:val="00BD669A"/>
    <w:rsid w:val="00BF32F2"/>
    <w:rsid w:val="00C13F2B"/>
    <w:rsid w:val="00C3333A"/>
    <w:rsid w:val="00C43D65"/>
    <w:rsid w:val="00C84833"/>
    <w:rsid w:val="00C9044F"/>
    <w:rsid w:val="00CC3B4D"/>
    <w:rsid w:val="00D2420D"/>
    <w:rsid w:val="00D30382"/>
    <w:rsid w:val="00D413F9"/>
    <w:rsid w:val="00D44E50"/>
    <w:rsid w:val="00D562ED"/>
    <w:rsid w:val="00D90060"/>
    <w:rsid w:val="00D92B95"/>
    <w:rsid w:val="00DD51E4"/>
    <w:rsid w:val="00DE4B39"/>
    <w:rsid w:val="00E03F71"/>
    <w:rsid w:val="00E154B5"/>
    <w:rsid w:val="00E232F0"/>
    <w:rsid w:val="00E35FD5"/>
    <w:rsid w:val="00E52791"/>
    <w:rsid w:val="00E803AC"/>
    <w:rsid w:val="00E80C90"/>
    <w:rsid w:val="00E83195"/>
    <w:rsid w:val="00EA048F"/>
    <w:rsid w:val="00F00A4F"/>
    <w:rsid w:val="00F14D12"/>
    <w:rsid w:val="00F33CD8"/>
    <w:rsid w:val="00F47FCD"/>
    <w:rsid w:val="00F8545E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0F5FA"/>
  <w15:chartTrackingRefBased/>
  <w15:docId w15:val="{1B3A5766-CE26-48F9-BDAC-237C99D5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AB4E004C3042009E9AD9550D6BA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BF58A-25F2-4F0F-BFC3-28E4B3D8EFFF}"/>
      </w:docPartPr>
      <w:docPartBody>
        <w:p w:rsidR="0075697D" w:rsidRDefault="003412CD">
          <w:pPr>
            <w:pStyle w:val="8DAB4E004C3042009E9AD9550D6BA8DF"/>
          </w:pPr>
          <w:r w:rsidRPr="0070237E">
            <w:t>Education</w:t>
          </w:r>
        </w:p>
      </w:docPartBody>
    </w:docPart>
    <w:docPart>
      <w:docPartPr>
        <w:name w:val="901611BC153445C88281FE26993D7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CC389-8D0B-44D4-975C-83C5BB37FAEB}"/>
      </w:docPartPr>
      <w:docPartBody>
        <w:p w:rsidR="0075697D" w:rsidRDefault="003412CD" w:rsidP="003412CD">
          <w:pPr>
            <w:pStyle w:val="901611BC153445C88281FE26993D7258"/>
          </w:pPr>
          <w:r>
            <w:t>First Name</w:t>
          </w:r>
        </w:p>
      </w:docPartBody>
    </w:docPart>
    <w:docPart>
      <w:docPartPr>
        <w:name w:val="1B820122D275470C90D94FB2D4997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3D7DA-AF9A-42D1-BD0B-AEBA2F75A49D}"/>
      </w:docPartPr>
      <w:docPartBody>
        <w:p w:rsidR="0075697D" w:rsidRDefault="003412CD" w:rsidP="003412CD">
          <w:pPr>
            <w:pStyle w:val="1B820122D275470C90D94FB2D49979A8"/>
          </w:pPr>
          <w:r>
            <w:t>Last Name</w:t>
          </w:r>
        </w:p>
      </w:docPartBody>
    </w:docPart>
    <w:docPart>
      <w:docPartPr>
        <w:name w:val="BF3300904EDB47EC86E6D88269D27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48943-FF40-42E0-AA6A-ED9834A189B1}"/>
      </w:docPartPr>
      <w:docPartBody>
        <w:p w:rsidR="0075697D" w:rsidRDefault="003412CD" w:rsidP="003412CD">
          <w:pPr>
            <w:pStyle w:val="BF3300904EDB47EC86E6D88269D27489"/>
          </w:pPr>
          <w:r w:rsidRPr="009D0878">
            <w:t>Address</w:t>
          </w:r>
        </w:p>
      </w:docPartBody>
    </w:docPart>
    <w:docPart>
      <w:docPartPr>
        <w:name w:val="578C4187F73A4ADFAC19A442C4AA1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84919-CC3D-4935-9827-50515F387E88}"/>
      </w:docPartPr>
      <w:docPartBody>
        <w:p w:rsidR="0075697D" w:rsidRDefault="003412CD" w:rsidP="003412CD">
          <w:pPr>
            <w:pStyle w:val="578C4187F73A4ADFAC19A442C4AA1CF9"/>
          </w:pPr>
          <w:r w:rsidRPr="009D0878">
            <w:t>Phone</w:t>
          </w:r>
        </w:p>
      </w:docPartBody>
    </w:docPart>
    <w:docPart>
      <w:docPartPr>
        <w:name w:val="631E99FB0D944C6EB8AAA846A03A3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E938-DBFC-4CE8-B4EB-E5EFC0154513}"/>
      </w:docPartPr>
      <w:docPartBody>
        <w:p w:rsidR="0075697D" w:rsidRDefault="003412CD" w:rsidP="003412CD">
          <w:pPr>
            <w:pStyle w:val="631E99FB0D944C6EB8AAA846A03A3852"/>
          </w:pPr>
          <w:r w:rsidRPr="009D0878">
            <w:t>Email</w:t>
          </w:r>
        </w:p>
      </w:docPartBody>
    </w:docPart>
    <w:docPart>
      <w:docPartPr>
        <w:name w:val="2DDDB0F234BB4D29A6E683E69A88D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77DB0-F0DA-479D-937A-D15C1F9A7101}"/>
      </w:docPartPr>
      <w:docPartBody>
        <w:p w:rsidR="0075697D" w:rsidRDefault="003412CD" w:rsidP="003412CD">
          <w:pPr>
            <w:pStyle w:val="2DDDB0F234BB4D29A6E683E69A88DA74"/>
          </w:pPr>
          <w:r w:rsidRPr="009D0878">
            <w:t>LinkedIn Profile</w:t>
          </w:r>
        </w:p>
      </w:docPartBody>
    </w:docPart>
    <w:docPart>
      <w:docPartPr>
        <w:name w:val="DE1A190AE51B44978580A0DD7484D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EFCD-53B4-4582-875C-12BB0E91D29D}"/>
      </w:docPartPr>
      <w:docPartBody>
        <w:p w:rsidR="0075697D" w:rsidRDefault="003412CD" w:rsidP="003412CD">
          <w:pPr>
            <w:pStyle w:val="DE1A190AE51B44978580A0DD7484D29B"/>
          </w:pPr>
          <w:r w:rsidRPr="009D0878">
            <w:t>Twitter/Blog/Portfolio</w:t>
          </w:r>
        </w:p>
      </w:docPartBody>
    </w:docPart>
    <w:docPart>
      <w:docPartPr>
        <w:name w:val="494A4A32C4AE44129A92D8E25B6D0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F6EEA-4C85-417A-9919-AC5205824B3D}"/>
      </w:docPartPr>
      <w:docPartBody>
        <w:p w:rsidR="0075697D" w:rsidRDefault="003412CD" w:rsidP="003412CD">
          <w:pPr>
            <w:pStyle w:val="494A4A32C4AE44129A92D8E25B6D0630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CD"/>
    <w:rsid w:val="003412CD"/>
    <w:rsid w:val="0075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8DAB4E004C3042009E9AD9550D6BA8DF">
    <w:name w:val="8DAB4E004C3042009E9AD9550D6BA8DF"/>
  </w:style>
  <w:style w:type="paragraph" w:customStyle="1" w:styleId="901611BC153445C88281FE26993D7258">
    <w:name w:val="901611BC153445C88281FE26993D7258"/>
    <w:rsid w:val="003412CD"/>
  </w:style>
  <w:style w:type="paragraph" w:customStyle="1" w:styleId="1B820122D275470C90D94FB2D49979A8">
    <w:name w:val="1B820122D275470C90D94FB2D49979A8"/>
    <w:rsid w:val="003412CD"/>
  </w:style>
  <w:style w:type="paragraph" w:customStyle="1" w:styleId="BF3300904EDB47EC86E6D88269D27489">
    <w:name w:val="BF3300904EDB47EC86E6D88269D27489"/>
    <w:rsid w:val="003412CD"/>
  </w:style>
  <w:style w:type="paragraph" w:customStyle="1" w:styleId="578C4187F73A4ADFAC19A442C4AA1CF9">
    <w:name w:val="578C4187F73A4ADFAC19A442C4AA1CF9"/>
    <w:rsid w:val="003412CD"/>
  </w:style>
  <w:style w:type="paragraph" w:customStyle="1" w:styleId="631E99FB0D944C6EB8AAA846A03A3852">
    <w:name w:val="631E99FB0D944C6EB8AAA846A03A3852"/>
    <w:rsid w:val="003412CD"/>
  </w:style>
  <w:style w:type="paragraph" w:customStyle="1" w:styleId="2DDDB0F234BB4D29A6E683E69A88DA74">
    <w:name w:val="2DDDB0F234BB4D29A6E683E69A88DA74"/>
    <w:rsid w:val="003412CD"/>
  </w:style>
  <w:style w:type="paragraph" w:customStyle="1" w:styleId="DE1A190AE51B44978580A0DD7484D29B">
    <w:name w:val="DE1A190AE51B44978580A0DD7484D29B"/>
    <w:rsid w:val="003412CD"/>
  </w:style>
  <w:style w:type="paragraph" w:customStyle="1" w:styleId="494A4A32C4AE44129A92D8E25B6D0630">
    <w:name w:val="494A4A32C4AE44129A92D8E25B6D0630"/>
    <w:rsid w:val="003412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HARSH</Abstract>
  <CompanyAddress>Jabalpur, Madhya Pradesh</CompanyAddress>
  <CompanyPhone>+91 9691495822</CompanyPhone>
  <CompanyFax/>
  <CompanyEmail>Amanad08052@gmail.com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>https:/www.linkedin.com/in/harsh-dubey-67a112230</cp:keywords>
  <dc:description/>
  <cp:lastModifiedBy>Aman Dubey</cp:lastModifiedBy>
  <cp:revision>2</cp:revision>
  <cp:lastPrinted>2023-02-14T04:28:00Z</cp:lastPrinted>
  <dcterms:created xsi:type="dcterms:W3CDTF">2023-02-16T12:30:00Z</dcterms:created>
  <dcterms:modified xsi:type="dcterms:W3CDTF">2023-02-16T12:30:00Z</dcterms:modified>
  <cp:category>DUBEY</cp:category>
  <cp:contentStatus>Portfolio-maharaaj.netlify.app</cp:contentStatus>
</cp:coreProperties>
</file>